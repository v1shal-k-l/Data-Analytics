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692F" w14:textId="14082FDE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5D100B09" w14:textId="0B9BE325" w:rsidR="00C6554A" w:rsidRDefault="000A2324" w:rsidP="00C6554A">
      <w:pPr>
        <w:pStyle w:val="Title"/>
      </w:pPr>
      <w:r>
        <w:t>Exploratory Data Analysis</w:t>
      </w:r>
    </w:p>
    <w:p w14:paraId="4B8445BD" w14:textId="0424344D" w:rsidR="00C6554A" w:rsidRPr="00D5413C" w:rsidRDefault="000A2324" w:rsidP="00C6554A">
      <w:pPr>
        <w:pStyle w:val="Subtitle"/>
      </w:pPr>
      <w:r>
        <w:t xml:space="preserve">Zomato </w:t>
      </w:r>
    </w:p>
    <w:p w14:paraId="2C744BF6" w14:textId="698EF9B3" w:rsidR="00C6554A" w:rsidRDefault="000A2324" w:rsidP="00C6554A">
      <w:pPr>
        <w:pStyle w:val="ContactInfo"/>
      </w:pPr>
      <w:r>
        <w:t>Vishal Kumar Lal</w:t>
      </w:r>
      <w:r w:rsidR="00C6554A">
        <w:br w:type="page"/>
      </w:r>
    </w:p>
    <w:p w14:paraId="0492F037" w14:textId="5E56C400" w:rsidR="00C6554A" w:rsidRDefault="000A2324" w:rsidP="00C6554A">
      <w:pPr>
        <w:pStyle w:val="Heading1"/>
      </w:pPr>
      <w:r>
        <w:lastRenderedPageBreak/>
        <w:t>FEATURES</w:t>
      </w:r>
    </w:p>
    <w:p w14:paraId="3349E78F" w14:textId="646B0253" w:rsidR="00C6554A" w:rsidRPr="00514122" w:rsidRDefault="000A2324" w:rsidP="000A2324">
      <w:pPr>
        <w:pStyle w:val="Heading1"/>
      </w:pPr>
      <w:r>
        <w:rPr>
          <w:noProof/>
        </w:rPr>
        <w:drawing>
          <wp:inline distT="0" distB="0" distL="0" distR="0" wp14:anchorId="3350DE2B" wp14:editId="1F204198">
            <wp:extent cx="3223260" cy="2318385"/>
            <wp:effectExtent l="0" t="476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2326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6446" w14:textId="04D05CD7" w:rsidR="000A2324" w:rsidRPr="000A2324" w:rsidRDefault="000A2324" w:rsidP="000A2324">
      <w:pPr>
        <w:pStyle w:val="Heading2"/>
      </w:pPr>
      <w:r>
        <w:t xml:space="preserve">tOP user of zomato                                             A                                                                                                                                       </w:t>
      </w:r>
    </w:p>
    <w:p w14:paraId="2D51966D" w14:textId="77777777" w:rsidR="000A2324" w:rsidRDefault="000A2324" w:rsidP="000A2324">
      <w:r>
        <w:rPr>
          <w:noProof/>
        </w:rPr>
        <w:drawing>
          <wp:inline distT="0" distB="0" distL="0" distR="0" wp14:anchorId="5351C6CD" wp14:editId="1F2C3ABE">
            <wp:extent cx="2223809" cy="19431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388" cy="19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E5DC" w14:textId="7E7ECA83" w:rsidR="000A2324" w:rsidRDefault="000A2324" w:rsidP="000A2324">
      <w:pPr>
        <w:pStyle w:val="Heading2"/>
      </w:pPr>
      <w:r>
        <w:lastRenderedPageBreak/>
        <w:t>Distribution across the cities of india</w:t>
      </w:r>
    </w:p>
    <w:p w14:paraId="3266E5BE" w14:textId="4920FD54" w:rsidR="000A2324" w:rsidRDefault="000A2324" w:rsidP="000A2324">
      <w:r>
        <w:rPr>
          <w:noProof/>
        </w:rPr>
        <w:drawing>
          <wp:inline distT="0" distB="0" distL="0" distR="0" wp14:anchorId="2F1CBD3A" wp14:editId="4EA30016">
            <wp:extent cx="2248374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436" cy="20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5443" w14:textId="77777777" w:rsidR="000A2324" w:rsidRDefault="000A2324">
      <w:r>
        <w:br w:type="page"/>
      </w:r>
    </w:p>
    <w:p w14:paraId="557D75E7" w14:textId="77777777" w:rsidR="000A2324" w:rsidRDefault="000A2324" w:rsidP="000A2324"/>
    <w:p w14:paraId="7D7466C5" w14:textId="77777777" w:rsidR="000A2324" w:rsidRPr="000A2324" w:rsidRDefault="000A2324" w:rsidP="000A2324"/>
    <w:sectPr w:rsidR="000A2324" w:rsidRPr="000A2324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49879" w14:textId="77777777" w:rsidR="00041261" w:rsidRDefault="00041261" w:rsidP="00C6554A">
      <w:pPr>
        <w:spacing w:before="0" w:after="0" w:line="240" w:lineRule="auto"/>
      </w:pPr>
      <w:r>
        <w:separator/>
      </w:r>
    </w:p>
  </w:endnote>
  <w:endnote w:type="continuationSeparator" w:id="0">
    <w:p w14:paraId="2D660BC7" w14:textId="77777777" w:rsidR="00041261" w:rsidRDefault="0004126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27DBA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80E1" w14:textId="77777777" w:rsidR="00041261" w:rsidRDefault="0004126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EDEBD83" w14:textId="77777777" w:rsidR="00041261" w:rsidRDefault="0004126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7103227">
    <w:abstractNumId w:val="9"/>
  </w:num>
  <w:num w:numId="2" w16cid:durableId="639921129">
    <w:abstractNumId w:val="8"/>
  </w:num>
  <w:num w:numId="3" w16cid:durableId="1069425971">
    <w:abstractNumId w:val="8"/>
  </w:num>
  <w:num w:numId="4" w16cid:durableId="328482601">
    <w:abstractNumId w:val="9"/>
  </w:num>
  <w:num w:numId="5" w16cid:durableId="612323328">
    <w:abstractNumId w:val="12"/>
  </w:num>
  <w:num w:numId="6" w16cid:durableId="150029841">
    <w:abstractNumId w:val="10"/>
  </w:num>
  <w:num w:numId="7" w16cid:durableId="1383285121">
    <w:abstractNumId w:val="11"/>
  </w:num>
  <w:num w:numId="8" w16cid:durableId="1635910614">
    <w:abstractNumId w:val="7"/>
  </w:num>
  <w:num w:numId="9" w16cid:durableId="593512071">
    <w:abstractNumId w:val="6"/>
  </w:num>
  <w:num w:numId="10" w16cid:durableId="1300383365">
    <w:abstractNumId w:val="5"/>
  </w:num>
  <w:num w:numId="11" w16cid:durableId="1705516513">
    <w:abstractNumId w:val="4"/>
  </w:num>
  <w:num w:numId="12" w16cid:durableId="604001245">
    <w:abstractNumId w:val="3"/>
  </w:num>
  <w:num w:numId="13" w16cid:durableId="1554541097">
    <w:abstractNumId w:val="2"/>
  </w:num>
  <w:num w:numId="14" w16cid:durableId="72120018">
    <w:abstractNumId w:val="1"/>
  </w:num>
  <w:num w:numId="15" w16cid:durableId="46670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24"/>
    <w:rsid w:val="00041261"/>
    <w:rsid w:val="000A2324"/>
    <w:rsid w:val="002554CD"/>
    <w:rsid w:val="00293B83"/>
    <w:rsid w:val="002B4294"/>
    <w:rsid w:val="00333D0D"/>
    <w:rsid w:val="004C049F"/>
    <w:rsid w:val="005000E2"/>
    <w:rsid w:val="006A3CE7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F8992"/>
  <w15:chartTrackingRefBased/>
  <w15:docId w15:val="{AD96E90C-7683-49C8-857C-4848F208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l%20kumar%20lal\AppData\Local\Microsoft\Office\16.0\DTS\en-US%7b691BEE18-104A-44C8-A33F-EDC7E7F945C8%7d\%7b45D6CCF1-B175-4306-A02A-F7E041DEF618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{45D6CCF1-B175-4306-A02A-F7E041DEF618}tf02835058_win32.dotx</Template>
  <TotalTime>18</TotalTime>
  <Pages>4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 lal</dc:creator>
  <cp:keywords/>
  <dc:description/>
  <cp:lastModifiedBy>Vishal Kumar Lal</cp:lastModifiedBy>
  <cp:revision>1</cp:revision>
  <dcterms:created xsi:type="dcterms:W3CDTF">2023-02-22T17:10:00Z</dcterms:created>
  <dcterms:modified xsi:type="dcterms:W3CDTF">2023-02-22T17:28:00Z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aacec101-e94c-4326-8db6-5c4203ec5c42</vt:lpwstr>
  </property>
</Properties>
</file>